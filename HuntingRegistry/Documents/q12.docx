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5FF" w:rsidRPr="00AC30EA" w:rsidRDefault="00EE784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289560</wp:posOffset>
                </wp:positionV>
                <wp:extent cx="1466850" cy="457200"/>
                <wp:effectExtent l="0" t="0" r="0" b="0"/>
                <wp:wrapNone/>
                <wp:docPr id="1" name="Надпись 1" title="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C30EA" w:rsidRPr="00AC30EA" w:rsidRDefault="0021738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alt="Название: Name" style="position:absolute;margin-left:1.2pt;margin-top:22.8pt;width:115.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" fillcolor="white [3201]" stroked="f" strokeweight=".5pt">
                <v:textbox>
                  <w:txbxContent>
                    <w:p w:rsidR="00AC30EA" w:rsidRPr="00AC30EA" w:rsidRDefault="0021738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&lt;Name&gt;</w:t>
                      </w:r>
                    </w:p>
                  </w:txbxContent>
                </v:textbox>
              </v:shape>
            </w:pict>
          </mc:Fallback>
        </mc:AlternateContent>
      </w:r>
      <w:r w:rsidR="0021738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839585" wp14:editId="3C0C1537">
                <wp:simplePos x="0" y="0"/>
                <wp:positionH relativeFrom="column">
                  <wp:posOffset>977265</wp:posOffset>
                </wp:positionH>
                <wp:positionV relativeFrom="paragraph">
                  <wp:posOffset>1070610</wp:posOffset>
                </wp:positionV>
                <wp:extent cx="2000250" cy="619125"/>
                <wp:effectExtent l="0" t="0" r="0" b="9525"/>
                <wp:wrapNone/>
                <wp:docPr id="2" name="Надпись 2" title="Famil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1738F" w:rsidRPr="00EE784D" w:rsidRDefault="0021738F" w:rsidP="0021738F">
                            <w:pPr>
                              <w:rPr>
                                <w:rFonts w:ascii="Algerian" w:hAnsi="Algerian"/>
                                <w:lang w:val="en-US"/>
                              </w:rPr>
                            </w:pPr>
                            <w:r w:rsidRPr="00EE784D">
                              <w:rPr>
                                <w:rFonts w:ascii="Algerian" w:hAnsi="Algerian"/>
                                <w:lang w:val="en-US"/>
                              </w:rPr>
                              <w:t>&lt;Family&gt;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39585" id="Надпись 2" o:spid="_x0000_s1027" type="#_x0000_t202" alt="Название: Family" style="position:absolute;margin-left:76.95pt;margin-top:84.3pt;width:157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" fillcolor="white [3201]" stroked="f" strokeweight=".5pt">
                <v:textbox>
                  <w:txbxContent>
                    <w:p w:rsidR="0021738F" w:rsidRPr="00EE784D" w:rsidRDefault="0021738F" w:rsidP="0021738F">
                      <w:pPr>
                        <w:rPr>
                          <w:rFonts w:ascii="Algerian" w:hAnsi="Algerian"/>
                          <w:lang w:val="en-US"/>
                        </w:rPr>
                      </w:pPr>
                      <w:r w:rsidRPr="00EE784D">
                        <w:rPr>
                          <w:rFonts w:ascii="Algerian" w:hAnsi="Algerian"/>
                          <w:lang w:val="en-US"/>
                        </w:rPr>
                        <w:t>&lt;Family&gt;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965FF" w:rsidRPr="00AC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4E"/>
    <w:rsid w:val="0021738F"/>
    <w:rsid w:val="004133A2"/>
    <w:rsid w:val="007965FF"/>
    <w:rsid w:val="0099524E"/>
    <w:rsid w:val="00AC30EA"/>
    <w:rsid w:val="00EE784D"/>
    <w:rsid w:val="00F0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D1564-1B74-430E-B187-54C1676C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7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ki\Documents\Visual%20Studio%202015\Projects\HuntingRegistry\HuntingRegistry\WordTemplates\q1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q11.dotx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uki</dc:creator>
  <cp:keywords/>
  <dc:description/>
  <cp:lastModifiedBy>uki</cp:lastModifiedBy>
  <cp:revision>1</cp:revision>
  <dcterms:created xsi:type="dcterms:W3CDTF">2017-07-26T08:21:00Z</dcterms:created>
  <dcterms:modified xsi:type="dcterms:W3CDTF">2017-07-26T08:22:00Z</dcterms:modified>
</cp:coreProperties>
</file>